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1209846"/>
        <w:placeholder>
          <w:docPart w:val="40457E171E614148B0E5E1230733EAD6"/>
        </w:placeholder>
        <w:showingPlcHdr/>
        <w15:appearance w15:val="hidden"/>
      </w:sdtPr>
      <w:sdtEndPr/>
      <w:sdtContent>
        <w:p w14:paraId="35E40FDB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0941114A" w14:textId="63FBFA8C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 w:rsidR="004A40BD">
        <w:rPr>
          <w:rStyle w:val="IntenseEmphasis"/>
        </w:rPr>
        <w:t xml:space="preserve">  </w:t>
      </w:r>
      <w:r>
        <w:t xml:space="preserve"> </w:t>
      </w:r>
      <w:r w:rsidR="001A24B0">
        <w:t>1</w:t>
      </w:r>
      <w:r w:rsidR="008F5BEB">
        <w:t>/0</w:t>
      </w:r>
      <w:r w:rsidR="001A24B0">
        <w:t>6</w:t>
      </w:r>
      <w:r w:rsidR="008F5BEB">
        <w:t>/2020 | 2:30 PM</w:t>
      </w:r>
      <w:r>
        <w:t xml:space="preserve"> </w:t>
      </w:r>
      <w:r w:rsidR="004A40BD">
        <w:t xml:space="preserve">   </w:t>
      </w:r>
      <w:r>
        <w:rPr>
          <w:rStyle w:val="IntenseEmphasis"/>
        </w:rPr>
        <w:t>Location</w:t>
      </w:r>
      <w:r w:rsidR="004A40BD">
        <w:rPr>
          <w:rStyle w:val="IntenseEmphasis"/>
        </w:rPr>
        <w:t xml:space="preserve"> </w:t>
      </w:r>
      <w:r>
        <w:t xml:space="preserve"> </w:t>
      </w:r>
      <w:sdt>
        <w:sdtPr>
          <w:id w:val="465398058"/>
          <w:placeholder>
            <w:docPart w:val="BF45A51F7325471986CB0391DE424806"/>
          </w:placeholder>
          <w15:appearance w15:val="hidden"/>
        </w:sdtPr>
        <w:sdtEndPr/>
        <w:sdtContent>
          <w:r w:rsidR="009E3639">
            <w:t xml:space="preserve">Zoom </w:t>
          </w:r>
          <w:r w:rsidR="00311F0C">
            <w:t>Meeting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2C0A6492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7919B01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040F75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81978DD017D643B5A53DD246C82085B3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75E5617" w14:textId="0D9719D6" w:rsidR="00D85460" w:rsidRDefault="004A40BD">
                      <w:pPr>
                        <w:spacing w:after="0"/>
                      </w:pPr>
                      <w:r>
                        <w:t>Sean B</w:t>
                      </w:r>
                    </w:p>
                  </w:tc>
                </w:sdtContent>
              </w:sdt>
            </w:tr>
            <w:tr w:rsidR="00D85460" w14:paraId="59F9CEF0" w14:textId="77777777" w:rsidTr="00514786">
              <w:tc>
                <w:tcPr>
                  <w:tcW w:w="2400" w:type="dxa"/>
                </w:tcPr>
                <w:p w14:paraId="6985F07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89D09E77764E4CC79336CCE5C8C9AF4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526724C1" w14:textId="2C435299" w:rsidR="00D85460" w:rsidRDefault="004A40BD">
                      <w:pPr>
                        <w:spacing w:after="0"/>
                      </w:pPr>
                      <w:r>
                        <w:t>Scrum Meeting</w:t>
                      </w:r>
                    </w:p>
                  </w:tc>
                </w:sdtContent>
              </w:sdt>
            </w:tr>
          </w:tbl>
          <w:p w14:paraId="03DF3314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24B72B0F" w14:textId="36FC6F0F" w:rsidR="00D85460" w:rsidRDefault="006463BE">
            <w:pPr>
              <w:spacing w:after="0"/>
            </w:pPr>
            <w:r>
              <w:t>Attendees</w:t>
            </w:r>
            <w:r w:rsidR="008D520B">
              <w:t>:</w:t>
            </w:r>
            <w:r w:rsidR="001352D7">
              <w:t xml:space="preserve"> </w:t>
            </w:r>
            <w:r>
              <w:t xml:space="preserve"> </w:t>
            </w:r>
            <w:sdt>
              <w:sdtPr>
                <w:id w:val="503169330"/>
                <w:placeholder>
                  <w:docPart w:val="83EF5D46FB724327B0D9752F9DFA3C34"/>
                </w:placeholder>
                <w15:appearance w15:val="hidden"/>
              </w:sdtPr>
              <w:sdtEndPr/>
              <w:sdtContent>
                <w:r w:rsidR="004A40BD">
                  <w:t>Sean, Troy, Gholamreza, Aveneil</w:t>
                </w:r>
              </w:sdtContent>
            </w:sdt>
          </w:p>
          <w:p w14:paraId="4C2B167C" w14:textId="62D0DB21" w:rsidR="00D85460" w:rsidRDefault="00D85460">
            <w:pPr>
              <w:spacing w:after="0"/>
            </w:pPr>
          </w:p>
        </w:tc>
      </w:tr>
    </w:tbl>
    <w:p w14:paraId="25C1007E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0BEF546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83CB83D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4C74ED87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3CC92724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166E4912" w14:textId="77777777" w:rsidTr="00417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7863328" w14:textId="02BAB511" w:rsidR="00514786" w:rsidRDefault="008F5BEB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F5A8CA8586D94005A7A1FF970ED463D5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FC52957" w14:textId="77777777" w:rsidR="001365C9" w:rsidRDefault="0025506E" w:rsidP="00537F75">
                <w:pPr>
                  <w:spacing w:after="0"/>
                  <w:rPr>
                    <w:bCs w:val="0"/>
                  </w:rPr>
                </w:pPr>
                <w:r>
                  <w:t>Development Overview</w:t>
                </w:r>
              </w:p>
              <w:p w14:paraId="72657EC3" w14:textId="6CAE4D5B" w:rsidR="00514786" w:rsidRDefault="001365C9" w:rsidP="00537F75">
                <w:pPr>
                  <w:spacing w:after="0"/>
                </w:pPr>
                <w:r w:rsidRPr="004B1B51">
                  <w:rPr>
                    <w:i/>
                    <w:iCs/>
                    <w:sz w:val="20"/>
                    <w:szCs w:val="20"/>
                  </w:rPr>
                  <w:t xml:space="preserve">Includes overview of </w:t>
                </w:r>
                <w:r w:rsidR="00464301">
                  <w:rPr>
                    <w:i/>
                    <w:iCs/>
                    <w:sz w:val="20"/>
                    <w:szCs w:val="20"/>
                  </w:rPr>
                  <w:t>existing project</w:t>
                </w:r>
                <w:r w:rsidR="000B29DF" w:rsidRPr="004B1B51">
                  <w:rPr>
                    <w:i/>
                    <w:iCs/>
                    <w:sz w:val="20"/>
                    <w:szCs w:val="20"/>
                  </w:rPr>
                  <w:t>,</w:t>
                </w:r>
                <w:r w:rsidR="00464301">
                  <w:rPr>
                    <w:i/>
                    <w:iCs/>
                    <w:sz w:val="20"/>
                    <w:szCs w:val="20"/>
                  </w:rPr>
                  <w:t xml:space="preserve"> styles to be generated</w:t>
                </w:r>
                <w:r w:rsidR="00937088">
                  <w:rPr>
                    <w:i/>
                    <w:iCs/>
                    <w:sz w:val="20"/>
                    <w:szCs w:val="20"/>
                  </w:rPr>
                  <w:t>.</w:t>
                </w:r>
                <w:r w:rsidR="00C74194">
                  <w:rPr>
                    <w:i/>
                    <w:i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id w:val="416301333"/>
            <w:placeholder>
              <w:docPart w:val="A9B172D9586C47B9B22F3F2FFAFA3A02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3ABCFB26" w14:textId="57BCA018" w:rsidR="00514786" w:rsidRDefault="00EE6248" w:rsidP="00537F75">
                <w:pPr>
                  <w:spacing w:after="0"/>
                </w:pPr>
                <w:r>
                  <w:t>Sean</w:t>
                </w:r>
              </w:p>
            </w:tc>
          </w:sdtContent>
        </w:sdt>
        <w:sdt>
          <w:sdtPr>
            <w:id w:val="478045287"/>
            <w:placeholder>
              <w:docPart w:val="A5ECC84635BD438291F1717EEAC6CA8D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7EFBA177" w14:textId="5C49FD59" w:rsidR="00514786" w:rsidRDefault="00FE2121" w:rsidP="00537F75">
                <w:pPr>
                  <w:spacing w:after="0"/>
                </w:pPr>
                <w:r>
                  <w:t>5 minutes</w:t>
                </w:r>
              </w:p>
            </w:tc>
          </w:sdtContent>
        </w:sdt>
      </w:tr>
      <w:tr w:rsidR="00514786" w14:paraId="0FCCCD34" w14:textId="77777777" w:rsidTr="00514786"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1FF5EE50" w14:textId="5A70089A" w:rsidR="00514786" w:rsidRDefault="001365C9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0C63F05" w14:textId="77777777" w:rsidR="00514786" w:rsidRDefault="0025506E" w:rsidP="00537F75">
            <w:pPr>
              <w:spacing w:after="0"/>
            </w:pPr>
            <w:r>
              <w:t>Task Allocation</w:t>
            </w:r>
          </w:p>
          <w:p w14:paraId="3D70851C" w14:textId="5714EF0C" w:rsidR="000E5E64" w:rsidRDefault="00C142DD" w:rsidP="00537F75">
            <w:pPr>
              <w:spacing w:after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Saw updates on each persons’ report</w:t>
            </w:r>
            <w:r w:rsidR="00C43B39" w:rsidRPr="008405F1">
              <w:rPr>
                <w:i/>
                <w:iCs/>
                <w:sz w:val="20"/>
                <w:szCs w:val="20"/>
              </w:rPr>
              <w:t xml:space="preserve">. </w:t>
            </w:r>
            <w:r w:rsidR="004E2D8E">
              <w:rPr>
                <w:i/>
                <w:iCs/>
                <w:sz w:val="20"/>
                <w:szCs w:val="20"/>
              </w:rPr>
              <w:t>A</w:t>
            </w:r>
            <w:r w:rsidR="00464301" w:rsidRPr="008405F1">
              <w:rPr>
                <w:i/>
                <w:iCs/>
                <w:sz w:val="20"/>
                <w:szCs w:val="20"/>
              </w:rPr>
              <w:t>llocated members to different</w:t>
            </w:r>
            <w:r w:rsidR="0001522D" w:rsidRPr="008405F1">
              <w:rPr>
                <w:i/>
                <w:iCs/>
                <w:sz w:val="20"/>
                <w:szCs w:val="20"/>
              </w:rPr>
              <w:t xml:space="preserve"> device styles.</w:t>
            </w:r>
            <w:r w:rsidR="000E5E64">
              <w:rPr>
                <w:i/>
                <w:iCs/>
                <w:sz w:val="20"/>
                <w:szCs w:val="20"/>
              </w:rPr>
              <w:t xml:space="preserve"> </w:t>
            </w:r>
          </w:p>
          <w:p w14:paraId="38C4446F" w14:textId="20FFAB3E" w:rsidR="00CE4CFA" w:rsidRPr="008405F1" w:rsidRDefault="000E5E64" w:rsidP="00537F75">
            <w:pPr>
              <w:spacing w:after="0"/>
              <w:rPr>
                <w:i/>
                <w:iCs/>
              </w:rPr>
            </w:pPr>
            <w:r>
              <w:rPr>
                <w:i/>
                <w:iCs/>
                <w:sz w:val="20"/>
                <w:szCs w:val="20"/>
              </w:rPr>
              <w:t>E.g. Reza and Aveneil took on mobile styles.</w:t>
            </w:r>
          </w:p>
        </w:tc>
        <w:sdt>
          <w:sdtPr>
            <w:id w:val="-1036039328"/>
            <w:placeholder>
              <w:docPart w:val="A9B172D9586C47B9B22F3F2FFAFA3A02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5C823A34" w14:textId="195B5243" w:rsidR="00514786" w:rsidRDefault="00CE4CFA" w:rsidP="00537F75">
                <w:pPr>
                  <w:spacing w:after="0"/>
                </w:pPr>
                <w:r>
                  <w:t>Sean</w:t>
                </w:r>
              </w:p>
            </w:tc>
          </w:sdtContent>
        </w:sdt>
        <w:sdt>
          <w:sdtPr>
            <w:id w:val="-179668635"/>
            <w:placeholder>
              <w:docPart w:val="A5ECC84635BD438291F1717EEAC6CA8D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0AFFBB9B" w14:textId="61DBF210" w:rsidR="00514786" w:rsidRDefault="00FE2121" w:rsidP="00537F75">
                <w:pPr>
                  <w:spacing w:after="0"/>
                </w:pPr>
                <w:r>
                  <w:t>10 minutes</w:t>
                </w:r>
              </w:p>
            </w:tc>
          </w:sdtContent>
        </w:sdt>
      </w:tr>
      <w:tr w:rsidR="00514786" w14:paraId="36AF9A8C" w14:textId="77777777" w:rsidTr="00514786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EE8F797" w14:textId="200CC1D1" w:rsidR="00514786" w:rsidRDefault="004B1B51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F5A8CA8586D94005A7A1FF970ED463D5"/>
            </w:placeholder>
            <w15:appearance w15:val="hidden"/>
          </w:sdtPr>
          <w:sdtEndPr/>
          <w:sdtContent>
            <w:sdt>
              <w:sdtPr>
                <w:id w:val="-227545167"/>
                <w:placeholder>
                  <w:docPart w:val="77420D604DEB4F2DB8D49DAD2DFC28DF"/>
                </w:placeholder>
                <w15:appearance w15:val="hidden"/>
              </w:sdtPr>
              <w:sdtEndPr/>
              <w:sdtContent>
                <w:tc>
                  <w:tcPr>
                    <w:tcW w:w="6112" w:type="dxa"/>
                  </w:tcPr>
                  <w:p w14:paraId="50CB8317" w14:textId="77777777" w:rsidR="00CF321F" w:rsidRDefault="0025506E" w:rsidP="00537F75">
                    <w:pPr>
                      <w:spacing w:after="0"/>
                    </w:pPr>
                    <w:r>
                      <w:t>GitHub Collaboration</w:t>
                    </w:r>
                  </w:p>
                  <w:p w14:paraId="0A6F4270" w14:textId="15F01BB2" w:rsidR="00514786" w:rsidRDefault="00CF321F" w:rsidP="00537F75">
                    <w:pPr>
                      <w:spacing w:after="0"/>
                    </w:pPr>
                    <w:r w:rsidRPr="00307B5A">
                      <w:rPr>
                        <w:i/>
                        <w:iCs/>
                        <w:sz w:val="20"/>
                        <w:szCs w:val="20"/>
                      </w:rPr>
                      <w:t>Cho</w:t>
                    </w:r>
                    <w:r w:rsidR="002E61FB">
                      <w:rPr>
                        <w:i/>
                        <w:iCs/>
                        <w:sz w:val="20"/>
                        <w:szCs w:val="20"/>
                      </w:rPr>
                      <w:t>o</w:t>
                    </w:r>
                    <w:r w:rsidRPr="00307B5A">
                      <w:rPr>
                        <w:i/>
                        <w:iCs/>
                        <w:sz w:val="20"/>
                        <w:szCs w:val="20"/>
                      </w:rPr>
                      <w:t xml:space="preserve">se a </w:t>
                    </w:r>
                    <w:r w:rsidR="00964EAA" w:rsidRPr="00307B5A">
                      <w:rPr>
                        <w:i/>
                        <w:iCs/>
                        <w:sz w:val="20"/>
                        <w:szCs w:val="20"/>
                      </w:rPr>
                      <w:t xml:space="preserve">team </w:t>
                    </w:r>
                    <w:r w:rsidR="005F1F55" w:rsidRPr="00307B5A">
                      <w:rPr>
                        <w:i/>
                        <w:iCs/>
                        <w:sz w:val="20"/>
                        <w:szCs w:val="20"/>
                      </w:rPr>
                      <w:t xml:space="preserve">workflow </w:t>
                    </w:r>
                    <w:r w:rsidRPr="00307B5A">
                      <w:rPr>
                        <w:i/>
                        <w:iCs/>
                        <w:sz w:val="20"/>
                        <w:szCs w:val="20"/>
                      </w:rPr>
                      <w:t>guide to follow when collaborating in a team.</w:t>
                    </w:r>
                    <w:r w:rsidRPr="00307B5A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c>
              </w:sdtContent>
            </w:sdt>
          </w:sdtContent>
        </w:sdt>
        <w:sdt>
          <w:sdtPr>
            <w:id w:val="1686715925"/>
            <w:placeholder>
              <w:docPart w:val="A9B172D9586C47B9B22F3F2FFAFA3A02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69546959" w14:textId="4A39E60A" w:rsidR="00514786" w:rsidRDefault="00CE4CFA" w:rsidP="00537F75">
                <w:pPr>
                  <w:spacing w:after="0"/>
                </w:pPr>
                <w:r>
                  <w:t>Sean</w:t>
                </w:r>
              </w:p>
            </w:tc>
          </w:sdtContent>
        </w:sdt>
        <w:sdt>
          <w:sdtPr>
            <w:id w:val="-727831273"/>
            <w:placeholder>
              <w:docPart w:val="A5ECC84635BD438291F1717EEAC6CA8D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65A710B" w14:textId="69304B1A" w:rsidR="00514786" w:rsidRDefault="0019451B" w:rsidP="00537F75">
                <w:pPr>
                  <w:spacing w:after="0"/>
                </w:pPr>
                <w:r>
                  <w:t>5 minutes</w:t>
                </w:r>
              </w:p>
            </w:tc>
          </w:sdtContent>
        </w:sdt>
      </w:tr>
    </w:tbl>
    <w:p w14:paraId="0D0A6124" w14:textId="77777777" w:rsidR="00D85460" w:rsidRDefault="006463BE">
      <w:pPr>
        <w:pStyle w:val="Heading2"/>
      </w:pPr>
      <w:r>
        <w:t>Other Information</w:t>
      </w:r>
    </w:p>
    <w:p w14:paraId="5897C53F" w14:textId="0D9FFB92" w:rsidR="00D85460" w:rsidRDefault="007D24FB">
      <w:r>
        <w:t xml:space="preserve">Zoom </w:t>
      </w:r>
      <w:r w:rsidRPr="00D62C88">
        <w:rPr>
          <w:b/>
          <w:bCs/>
        </w:rPr>
        <w:t>Meeting Screenshot</w:t>
      </w:r>
      <w:r w:rsidR="001751E3">
        <w:t xml:space="preserve"> </w:t>
      </w:r>
      <w:r w:rsidR="002D44C7">
        <w:t>–</w:t>
      </w:r>
      <w:r w:rsidR="001751E3">
        <w:t xml:space="preserve"> </w:t>
      </w:r>
      <w:r w:rsidR="002D44C7">
        <w:t xml:space="preserve">Our meeting took </w:t>
      </w:r>
      <w:r w:rsidR="00CA6C59">
        <w:t>around 2</w:t>
      </w:r>
      <w:r w:rsidR="002D44C7">
        <w:t xml:space="preserve">0 minutes </w:t>
      </w:r>
      <w:r w:rsidR="00CE4CFA">
        <w:t xml:space="preserve">and covered </w:t>
      </w:r>
      <w:r w:rsidR="00307B5A">
        <w:t>the above topics.</w:t>
      </w:r>
    </w:p>
    <w:p w14:paraId="164FF013" w14:textId="30726D13" w:rsidR="007D24FB" w:rsidRDefault="001751E3" w:rsidP="007060D7">
      <w:pPr>
        <w:jc w:val="center"/>
      </w:pPr>
      <w:r w:rsidRPr="001751E3">
        <w:rPr>
          <w:noProof/>
        </w:rPr>
        <w:drawing>
          <wp:inline distT="0" distB="0" distL="0" distR="0" wp14:anchorId="30CF4C31" wp14:editId="2B7FAE26">
            <wp:extent cx="4070244" cy="25755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63" cy="26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4FB"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BA389" w14:textId="77777777" w:rsidR="002A6C29" w:rsidRDefault="002A6C29">
      <w:r>
        <w:separator/>
      </w:r>
    </w:p>
  </w:endnote>
  <w:endnote w:type="continuationSeparator" w:id="0">
    <w:p w14:paraId="38122E1C" w14:textId="77777777" w:rsidR="002A6C29" w:rsidRDefault="002A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A3CEF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540B4" w14:textId="77777777" w:rsidR="002A6C29" w:rsidRDefault="002A6C29">
      <w:r>
        <w:separator/>
      </w:r>
    </w:p>
  </w:footnote>
  <w:footnote w:type="continuationSeparator" w:id="0">
    <w:p w14:paraId="3E689A74" w14:textId="77777777" w:rsidR="002A6C29" w:rsidRDefault="002A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A6F1F" w14:textId="6A364478" w:rsidR="00FF7D41" w:rsidRPr="00FF7D41" w:rsidRDefault="00FF7D41">
    <w:pPr>
      <w:pStyle w:val="Header"/>
      <w:rPr>
        <w:lang w:val="en-AU"/>
      </w:rPr>
    </w:pPr>
    <w:r>
      <w:rPr>
        <w:lang w:val="en-AU"/>
      </w:rPr>
      <w:t>Sprint 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AD"/>
    <w:rsid w:val="0001522D"/>
    <w:rsid w:val="000B29DF"/>
    <w:rsid w:val="000D6BAD"/>
    <w:rsid w:val="000E5E64"/>
    <w:rsid w:val="00110871"/>
    <w:rsid w:val="001352D7"/>
    <w:rsid w:val="001365C9"/>
    <w:rsid w:val="00173EE9"/>
    <w:rsid w:val="001751E3"/>
    <w:rsid w:val="0019451B"/>
    <w:rsid w:val="001A24B0"/>
    <w:rsid w:val="0025506E"/>
    <w:rsid w:val="002A6C29"/>
    <w:rsid w:val="002D44C7"/>
    <w:rsid w:val="002E61FB"/>
    <w:rsid w:val="00307B5A"/>
    <w:rsid w:val="00311F0C"/>
    <w:rsid w:val="003B44D1"/>
    <w:rsid w:val="00417B1E"/>
    <w:rsid w:val="00464301"/>
    <w:rsid w:val="004A2E9A"/>
    <w:rsid w:val="004A40BD"/>
    <w:rsid w:val="004B1B51"/>
    <w:rsid w:val="004E2D8E"/>
    <w:rsid w:val="00514786"/>
    <w:rsid w:val="00540240"/>
    <w:rsid w:val="005F1F55"/>
    <w:rsid w:val="00615B04"/>
    <w:rsid w:val="006463BE"/>
    <w:rsid w:val="006810E1"/>
    <w:rsid w:val="007060D7"/>
    <w:rsid w:val="007D24FB"/>
    <w:rsid w:val="008405F1"/>
    <w:rsid w:val="008D520B"/>
    <w:rsid w:val="008F5BEB"/>
    <w:rsid w:val="00907A0C"/>
    <w:rsid w:val="00937088"/>
    <w:rsid w:val="00961675"/>
    <w:rsid w:val="00964EAA"/>
    <w:rsid w:val="009E3639"/>
    <w:rsid w:val="00B7499F"/>
    <w:rsid w:val="00B82ED8"/>
    <w:rsid w:val="00C142DD"/>
    <w:rsid w:val="00C43B39"/>
    <w:rsid w:val="00C74194"/>
    <w:rsid w:val="00CA6C59"/>
    <w:rsid w:val="00CB30F0"/>
    <w:rsid w:val="00CD0D8C"/>
    <w:rsid w:val="00CE4CFA"/>
    <w:rsid w:val="00CF321F"/>
    <w:rsid w:val="00D62C88"/>
    <w:rsid w:val="00D85460"/>
    <w:rsid w:val="00EE6248"/>
    <w:rsid w:val="00FE2121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B6DFE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3CA" w:themeFill="background1" w:themeFillShade="F2"/>
      </w:tcPr>
    </w:tblStylePr>
    <w:tblStylePr w:type="band1Horz">
      <w:tblPr/>
      <w:tcPr>
        <w:shd w:val="clear" w:color="auto" w:fill="C1C3CA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8A8A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A8A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C1C3CA" w:themeFill="background1" w:themeFillShade="F2"/>
      </w:tcPr>
    </w:tblStylePr>
    <w:tblStylePr w:type="band1Horz">
      <w:tblPr/>
      <w:tcPr>
        <w:shd w:val="clear" w:color="auto" w:fill="C1C3C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F7D41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7D41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y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457E171E614148B0E5E1230733E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169DB-4869-42A2-8B05-AC3A7319F3A7}"/>
      </w:docPartPr>
      <w:docPartBody>
        <w:p w:rsidR="00F23FDA" w:rsidRDefault="00F23FDA">
          <w:pPr>
            <w:pStyle w:val="40457E171E614148B0E5E1230733EAD6"/>
          </w:pPr>
          <w:r>
            <w:t>Team Meeting</w:t>
          </w:r>
        </w:p>
      </w:docPartBody>
    </w:docPart>
    <w:docPart>
      <w:docPartPr>
        <w:name w:val="BF45A51F7325471986CB0391DE424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3123E-6EBA-417C-9759-9FB61C337CBB}"/>
      </w:docPartPr>
      <w:docPartBody>
        <w:p w:rsidR="00F23FDA" w:rsidRDefault="00F23FDA">
          <w:pPr>
            <w:pStyle w:val="BF45A51F7325471986CB0391DE424806"/>
          </w:pPr>
          <w:r>
            <w:t>[Location]</w:t>
          </w:r>
        </w:p>
      </w:docPartBody>
    </w:docPart>
    <w:docPart>
      <w:docPartPr>
        <w:name w:val="81978DD017D643B5A53DD246C8208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C564B-4217-4F1C-ABA5-FC8DEC185418}"/>
      </w:docPartPr>
      <w:docPartBody>
        <w:p w:rsidR="00F23FDA" w:rsidRDefault="00F23FDA">
          <w:pPr>
            <w:pStyle w:val="81978DD017D643B5A53DD246C82085B3"/>
          </w:pPr>
          <w:r>
            <w:t>[Meeting called by]</w:t>
          </w:r>
        </w:p>
      </w:docPartBody>
    </w:docPart>
    <w:docPart>
      <w:docPartPr>
        <w:name w:val="89D09E77764E4CC79336CCE5C8C9A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39200-D5B6-4BA9-8A8E-9883F5B74E5F}"/>
      </w:docPartPr>
      <w:docPartBody>
        <w:p w:rsidR="00F23FDA" w:rsidRDefault="00F23FDA">
          <w:pPr>
            <w:pStyle w:val="89D09E77764E4CC79336CCE5C8C9AF44"/>
          </w:pPr>
          <w:r>
            <w:t>[Type of meeting]</w:t>
          </w:r>
        </w:p>
      </w:docPartBody>
    </w:docPart>
    <w:docPart>
      <w:docPartPr>
        <w:name w:val="83EF5D46FB724327B0D9752F9DFA3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96CFC-911D-44D8-98B5-0AF702D0596E}"/>
      </w:docPartPr>
      <w:docPartBody>
        <w:p w:rsidR="00F23FDA" w:rsidRDefault="00F23FDA">
          <w:pPr>
            <w:pStyle w:val="83EF5D46FB724327B0D9752F9DFA3C34"/>
          </w:pPr>
          <w:r>
            <w:t>[Attendees]</w:t>
          </w:r>
        </w:p>
      </w:docPartBody>
    </w:docPart>
    <w:docPart>
      <w:docPartPr>
        <w:name w:val="F5A8CA8586D94005A7A1FF970ED46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1521C-7949-4313-9E82-5FDBC3A9F05C}"/>
      </w:docPartPr>
      <w:docPartBody>
        <w:p w:rsidR="00F23FDA" w:rsidRDefault="00F23FDA">
          <w:pPr>
            <w:pStyle w:val="F5A8CA8586D94005A7A1FF970ED463D5"/>
          </w:pPr>
          <w:r>
            <w:t>[Topic]</w:t>
          </w:r>
        </w:p>
      </w:docPartBody>
    </w:docPart>
    <w:docPart>
      <w:docPartPr>
        <w:name w:val="A9B172D9586C47B9B22F3F2FFAFA3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0CA33-E669-4C99-A0AE-85CE0A6A323A}"/>
      </w:docPartPr>
      <w:docPartBody>
        <w:p w:rsidR="00F23FDA" w:rsidRDefault="00F23FDA">
          <w:pPr>
            <w:pStyle w:val="A9B172D9586C47B9B22F3F2FFAFA3A02"/>
          </w:pPr>
          <w:r>
            <w:t>[Presenter]</w:t>
          </w:r>
        </w:p>
      </w:docPartBody>
    </w:docPart>
    <w:docPart>
      <w:docPartPr>
        <w:name w:val="A5ECC84635BD438291F1717EEAC6C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113B5-D41C-4249-BE00-AD437643107A}"/>
      </w:docPartPr>
      <w:docPartBody>
        <w:p w:rsidR="00F23FDA" w:rsidRDefault="00F23FDA">
          <w:pPr>
            <w:pStyle w:val="A5ECC84635BD438291F1717EEAC6CA8D"/>
          </w:pPr>
          <w:r>
            <w:t>[Time]</w:t>
          </w:r>
        </w:p>
      </w:docPartBody>
    </w:docPart>
    <w:docPart>
      <w:docPartPr>
        <w:name w:val="77420D604DEB4F2DB8D49DAD2DFC2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8C14C-6E7E-4B48-B63C-6948C5622694}"/>
      </w:docPartPr>
      <w:docPartBody>
        <w:p w:rsidR="008C3412" w:rsidRDefault="00F23FDA" w:rsidP="00F23FDA">
          <w:pPr>
            <w:pStyle w:val="77420D604DEB4F2DB8D49DAD2DFC28DF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DA"/>
    <w:rsid w:val="007F3DDA"/>
    <w:rsid w:val="008C3412"/>
    <w:rsid w:val="00F2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457E171E614148B0E5E1230733EAD6">
    <w:name w:val="40457E171E614148B0E5E1230733EAD6"/>
  </w:style>
  <w:style w:type="paragraph" w:customStyle="1" w:styleId="3553B61C46554F438D820BD953EFB332">
    <w:name w:val="3553B61C46554F438D820BD953EFB332"/>
  </w:style>
  <w:style w:type="paragraph" w:customStyle="1" w:styleId="BF45A51F7325471986CB0391DE424806">
    <w:name w:val="BF45A51F7325471986CB0391DE424806"/>
  </w:style>
  <w:style w:type="paragraph" w:customStyle="1" w:styleId="81978DD017D643B5A53DD246C82085B3">
    <w:name w:val="81978DD017D643B5A53DD246C82085B3"/>
  </w:style>
  <w:style w:type="paragraph" w:customStyle="1" w:styleId="89D09E77764E4CC79336CCE5C8C9AF44">
    <w:name w:val="89D09E77764E4CC79336CCE5C8C9AF44"/>
  </w:style>
  <w:style w:type="paragraph" w:customStyle="1" w:styleId="A1A0483915E649D6B24B89AFFEE7D432">
    <w:name w:val="A1A0483915E649D6B24B89AFFEE7D432"/>
  </w:style>
  <w:style w:type="paragraph" w:customStyle="1" w:styleId="C63C719D98954EAB93201CEEF9765FC1">
    <w:name w:val="C63C719D98954EAB93201CEEF9765FC1"/>
  </w:style>
  <w:style w:type="paragraph" w:customStyle="1" w:styleId="CAA9FFE1567341A99F76D86B13D8875C">
    <w:name w:val="CAA9FFE1567341A99F76D86B13D8875C"/>
  </w:style>
  <w:style w:type="paragraph" w:customStyle="1" w:styleId="83EF5D46FB724327B0D9752F9DFA3C34">
    <w:name w:val="83EF5D46FB724327B0D9752F9DFA3C34"/>
  </w:style>
  <w:style w:type="paragraph" w:customStyle="1" w:styleId="EB85D64621984B4F9F8205FEAA634C73">
    <w:name w:val="EB85D64621984B4F9F8205FEAA634C73"/>
  </w:style>
  <w:style w:type="paragraph" w:customStyle="1" w:styleId="2243666B6C6E408F99447BB8A099EF00">
    <w:name w:val="2243666B6C6E408F99447BB8A099EF00"/>
  </w:style>
  <w:style w:type="paragraph" w:customStyle="1" w:styleId="F5A8CA8586D94005A7A1FF970ED463D5">
    <w:name w:val="F5A8CA8586D94005A7A1FF970ED463D5"/>
  </w:style>
  <w:style w:type="paragraph" w:customStyle="1" w:styleId="A9B172D9586C47B9B22F3F2FFAFA3A02">
    <w:name w:val="A9B172D9586C47B9B22F3F2FFAFA3A02"/>
  </w:style>
  <w:style w:type="paragraph" w:customStyle="1" w:styleId="A5ECC84635BD438291F1717EEAC6CA8D">
    <w:name w:val="A5ECC84635BD438291F1717EEAC6CA8D"/>
  </w:style>
  <w:style w:type="paragraph" w:customStyle="1" w:styleId="A6C1FAA90D07484A9E88FFB88219946B">
    <w:name w:val="A6C1FAA90D07484A9E88FFB88219946B"/>
  </w:style>
  <w:style w:type="paragraph" w:customStyle="1" w:styleId="F3736CF1A5B04FA08E033158B2B0694C">
    <w:name w:val="F3736CF1A5B04FA08E033158B2B0694C"/>
  </w:style>
  <w:style w:type="paragraph" w:customStyle="1" w:styleId="1E835007EF6944BBB201ECC29F7A70E4">
    <w:name w:val="1E835007EF6944BBB201ECC29F7A70E4"/>
  </w:style>
  <w:style w:type="paragraph" w:customStyle="1" w:styleId="77420D604DEB4F2DB8D49DAD2DFC28DF">
    <w:name w:val="77420D604DEB4F2DB8D49DAD2DFC28DF"/>
    <w:rsid w:val="00F23F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222226"/>
      </a:dk1>
      <a:lt1>
        <a:sysClr val="window" lastClr="CDCFD4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ACE233BBF3047A8A5DFB4CACD8A8E" ma:contentTypeVersion="9" ma:contentTypeDescription="Create a new document." ma:contentTypeScope="" ma:versionID="5c5954a3ae844ef4a29cb7c5fb206723">
  <xsd:schema xmlns:xsd="http://www.w3.org/2001/XMLSchema" xmlns:xs="http://www.w3.org/2001/XMLSchema" xmlns:p="http://schemas.microsoft.com/office/2006/metadata/properties" xmlns:ns3="c0b6fde8-3ddb-4048-a181-d69eb023d2ac" targetNamespace="http://schemas.microsoft.com/office/2006/metadata/properties" ma:root="true" ma:fieldsID="41bfa02e26e790716e6ac28e50f34631" ns3:_="">
    <xsd:import namespace="c0b6fde8-3ddb-4048-a181-d69eb023d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6fde8-3ddb-4048-a181-d69eb023d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1482FD-B87C-4A15-A795-5F1EA5C3C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AC7565-2F5E-40E0-8C05-AADC7AD8F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6fde8-3ddb-4048-a181-d69eb023d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2020-05-28T03:42:00Z</dcterms:created>
  <dcterms:modified xsi:type="dcterms:W3CDTF">2020-06-04T02:07:00Z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0x010100F94ACE233BBF3047A8A5DFB4CACD8A8E</vt:lpwstr>
  </property>
</Properties>
</file>